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D3" w:rsidRDefault="006577D3" w:rsidP="006577D3">
      <w:pPr>
        <w:pStyle w:val="Logo"/>
        <w:spacing w:after="120"/>
        <w:rPr>
          <w:noProof/>
          <w:lang w:eastAsia="en-US"/>
        </w:rPr>
      </w:pPr>
    </w:p>
    <w:p w:rsidR="00E37B36" w:rsidRDefault="00E37B36" w:rsidP="006577D3">
      <w:pPr>
        <w:pStyle w:val="Logo"/>
        <w:spacing w:after="1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6713855</wp:posOffset>
                </wp:positionH>
                <wp:positionV relativeFrom="paragraph">
                  <wp:posOffset>-5629275</wp:posOffset>
                </wp:positionV>
                <wp:extent cx="666750" cy="565150"/>
                <wp:effectExtent l="0" t="0" r="0" b="6350"/>
                <wp:wrapNone/>
                <wp:docPr id="3" name="Hexagon 3">
                  <a:extLst xmlns:a="http://schemas.openxmlformats.org/drawingml/2006/main">
                    <a:ext uri="{C183D7F6-B498-43B3-948B-1728B52AA6E4}">
                      <adec:decorative xmlns:lc="http://schemas.openxmlformats.org/drawingml/2006/lockedCanvas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56515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98DF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528.65pt;margin-top:-443.25pt;width:52.5pt;height:4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hyperlink r:id="rId9" w:history="1">
        <w:r>
          <w:rPr>
            <w:rStyle w:val="Hyperlink"/>
          </w:rPr>
          <w:t>GITHUB REPOSITORY</w:t>
        </w:r>
      </w:hyperlink>
    </w:p>
    <w:p w:rsidR="00EA6114" w:rsidRPr="00F85F10" w:rsidRDefault="00F85F10" w:rsidP="00E37B36">
      <w:pPr>
        <w:pStyle w:val="Logo"/>
        <w:ind w:left="0"/>
        <w:rPr>
          <w:noProof/>
        </w:rPr>
      </w:pPr>
      <w:r w:rsidRPr="00F85F10"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01000741752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9C0ED33" wp14:editId="5958981D">
                  <wp:extent cx="150709" cy="150944"/>
                  <wp:effectExtent l="0" t="0" r="1905" b="1905"/>
                  <wp:docPr id="11" name="Graphic 10" descr="Smart Phone" title="Icon - Presenter Phone Number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0" descr="Smart Phone" title="Icon - Presenter Phone Number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:rsidR="00EA6114" w:rsidRPr="00E56439" w:rsidRDefault="007D2438" w:rsidP="007D2438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Omar123915@hotmail.com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Pr="00AB1B27" w:rsidRDefault="003219F9" w:rsidP="00EA6114">
            <w:pPr>
              <w:pStyle w:val="Header"/>
              <w:jc w:val="center"/>
              <w:rPr>
                <w:caps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D08187" wp14:editId="7805EE95">
                  <wp:extent cx="150709" cy="150944"/>
                  <wp:effectExtent l="0" t="0" r="1905" b="1905"/>
                  <wp:docPr id="9" name="Graphic 8" descr="Envelope" title="Icon Presenter Email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8" descr="Envelope" title="Icon Presenter Email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:rsidR="00EA6114" w:rsidRPr="00AB1B27" w:rsidRDefault="007D2438" w:rsidP="007D2438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  <w:r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  <w:t>Omar Hossam Attia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Header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69EC277" wp14:editId="63971E47">
                  <wp:extent cx="150709" cy="150944"/>
                  <wp:effectExtent l="0" t="0" r="1905" b="1905"/>
                  <wp:docPr id="8" name="Graphic 7" descr="User" title="Icon - Presenter Name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320BC1-9054-4BAF-A591-EA9FEE6277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7" descr="User" title="Icon - Presenter Name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A320BC1-9054-4BAF-A591-EA9FEE627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73A0" w:rsidRDefault="006577D3" w:rsidP="007D2438">
      <w:pPr>
        <w:pStyle w:val="Logo"/>
        <w:spacing w:after="120"/>
      </w:pPr>
      <w:r>
        <w:rPr>
          <w:noProof/>
          <w:lang w:eastAsia="en-US"/>
        </w:rPr>
        <w:drawing>
          <wp:inline distT="0" distB="0" distL="0" distR="0" wp14:anchorId="5AB26E54" wp14:editId="0A3F6B61">
            <wp:extent cx="739140" cy="739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che Airflo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19" cy="7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5536" w:rsidRPr="00F85F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17BD6" wp14:editId="2211A7DD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 1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CD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11" o:spid="_x0000_s1026" type="#_x0000_t9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fYbAIAAGMFAAAOAAAAZHJzL2Uyb0RvYy54bWysVNuO0zAQfUfiH6y8t0naNN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</w:p>
    <w:p w:rsidR="003F73A0" w:rsidRPr="003269FB" w:rsidRDefault="00CA46F6" w:rsidP="0004058E">
      <w:pPr>
        <w:pStyle w:val="Name"/>
      </w:pPr>
      <w:r>
        <w:t>Airflow</w:t>
      </w:r>
      <w:r w:rsidR="0004058E">
        <w:t xml:space="preserve"> Instructions &amp; D</w:t>
      </w:r>
      <w:r w:rsidR="0022526B">
        <w:t>ocumentation</w:t>
      </w:r>
    </w:p>
    <w:p w:rsidR="003F73A0" w:rsidRPr="00D90AFC" w:rsidRDefault="007D2438" w:rsidP="007D2438">
      <w:pPr>
        <w:pStyle w:val="Salutation"/>
        <w:rPr>
          <w:b/>
        </w:rPr>
      </w:pPr>
      <w:r>
        <w:t>Dear</w:t>
      </w:r>
      <w:r w:rsidR="003F73A0" w:rsidRPr="003269FB">
        <w:t>,</w:t>
      </w:r>
    </w:p>
    <w:p w:rsidR="00CA46F6" w:rsidRDefault="00CA46F6" w:rsidP="006577D3">
      <w:r>
        <w:t xml:space="preserve">This is a Python script that defines an Airflow DAG for an ETL (Extract, Transform, </w:t>
      </w:r>
      <w:r w:rsidR="009D2F56">
        <w:t>and Load</w:t>
      </w:r>
      <w:r>
        <w:t>) workflow. Below is a simple breakdown: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1. Imports:</w:t>
      </w:r>
    </w:p>
    <w:p w:rsidR="00CA46F6" w:rsidRDefault="00CA46F6" w:rsidP="00CA46F6">
      <w:proofErr w:type="gramStart"/>
      <w:r>
        <w:t>sys</w:t>
      </w:r>
      <w:proofErr w:type="gramEnd"/>
      <w:r>
        <w:t>: Used to add custom paths to the Python environment (for importing modules from specific directories).</w:t>
      </w:r>
    </w:p>
    <w:p w:rsidR="00CA46F6" w:rsidRDefault="00CA46F6" w:rsidP="006577D3">
      <w:proofErr w:type="gramStart"/>
      <w:r>
        <w:t>airflow</w:t>
      </w:r>
      <w:proofErr w:type="gramEnd"/>
      <w:r>
        <w:t>: The core Airflow package to create and manage the workflow.</w:t>
      </w:r>
    </w:p>
    <w:p w:rsidR="00CA46F6" w:rsidRDefault="00CA46F6" w:rsidP="00CA46F6">
      <w:proofErr w:type="spellStart"/>
      <w:r>
        <w:t>Datetime</w:t>
      </w:r>
      <w:proofErr w:type="spellEnd"/>
      <w:r>
        <w:t xml:space="preserve"> and </w:t>
      </w:r>
      <w:proofErr w:type="spellStart"/>
      <w:r>
        <w:t>timedelta</w:t>
      </w:r>
      <w:proofErr w:type="spellEnd"/>
      <w:r>
        <w:t>: Used to define start dates and retry logic for tasks.</w:t>
      </w:r>
    </w:p>
    <w:p w:rsidR="00CA46F6" w:rsidRDefault="00CA46F6" w:rsidP="00CA46F6">
      <w:r>
        <w:t>Python Operator: The operator to run Python functions as tasks in Airflow.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2. Directory Setup:</w:t>
      </w:r>
    </w:p>
    <w:p w:rsidR="00CA46F6" w:rsidRDefault="00CA46F6" w:rsidP="008F6F5E">
      <w:r>
        <w:t xml:space="preserve">The line </w:t>
      </w:r>
      <w:proofErr w:type="spellStart"/>
      <w:proofErr w:type="gramStart"/>
      <w:r>
        <w:t>sys.path.insert</w:t>
      </w:r>
      <w:proofErr w:type="spellEnd"/>
      <w:r>
        <w:t>(</w:t>
      </w:r>
      <w:proofErr w:type="gramEnd"/>
      <w:r>
        <w:t>0, '/home/</w:t>
      </w:r>
      <w:proofErr w:type="spellStart"/>
      <w:r>
        <w:t>omarattia</w:t>
      </w:r>
      <w:proofErr w:type="spellEnd"/>
      <w:r>
        <w:t>/</w:t>
      </w:r>
      <w:proofErr w:type="spellStart"/>
      <w:r>
        <w:t>Take_Home_Assesment</w:t>
      </w:r>
      <w:proofErr w:type="spellEnd"/>
      <w:r>
        <w:t>/</w:t>
      </w:r>
      <w:proofErr w:type="spellStart"/>
      <w:r>
        <w:t>worflow_scripts</w:t>
      </w:r>
      <w:proofErr w:type="spellEnd"/>
      <w:r>
        <w:t>') is used to include the directory where the custom Python modules are stored. This makes it possible to import and use these modules in the DAG.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3. Importing Functions:</w:t>
      </w:r>
    </w:p>
    <w:p w:rsidR="00CA46F6" w:rsidRDefault="00CA46F6" w:rsidP="00CA46F6">
      <w:r>
        <w:t>Data extraction: Handles extracting data from JSON dump files.</w:t>
      </w:r>
    </w:p>
    <w:p w:rsidR="00CA46F6" w:rsidRDefault="00CA46F6" w:rsidP="00CA46F6">
      <w:r>
        <w:t>Data transformation_*: Functions for various transformation steps of the data (e.g., transforming patient information, encounter events</w:t>
      </w:r>
      <w:r w:rsidR="007552A0">
        <w:t>, etc.</w:t>
      </w:r>
      <w:r>
        <w:t>).</w:t>
      </w:r>
    </w:p>
    <w:p w:rsidR="00CA46F6" w:rsidRDefault="00CA46F6" w:rsidP="00CA46F6">
      <w:r>
        <w:t>Data loading: Function that loads the transformed data into a SQL database.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4. DAG Definition:</w:t>
      </w:r>
    </w:p>
    <w:p w:rsidR="00CA46F6" w:rsidRDefault="00CA46F6" w:rsidP="00CA46F6">
      <w:r>
        <w:t>default_args: Defines default arguments for the DAG, like the owner, retries, retry delay, and start date.</w:t>
      </w:r>
    </w:p>
    <w:p w:rsidR="00CA46F6" w:rsidRDefault="00CA46F6" w:rsidP="00CA46F6">
      <w:r>
        <w:t>Dag: The main DAG object that defines the workflow and its properties, like the schedule (@daily).</w:t>
      </w:r>
    </w:p>
    <w:p w:rsidR="008F6F5E" w:rsidRDefault="008F6F5E" w:rsidP="00CA46F6"/>
    <w:p w:rsidR="008F6F5E" w:rsidRDefault="008F6F5E" w:rsidP="00CA46F6"/>
    <w:p w:rsidR="008F6F5E" w:rsidRDefault="008F6F5E" w:rsidP="00CA46F6"/>
    <w:p w:rsidR="008F6F5E" w:rsidRDefault="008F6F5E" w:rsidP="00CA46F6"/>
    <w:p w:rsidR="008F6F5E" w:rsidRDefault="008F6F5E" w:rsidP="00CA46F6"/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5. Tasks:</w:t>
      </w:r>
    </w:p>
    <w:p w:rsidR="00CA46F6" w:rsidRDefault="00CA46F6" w:rsidP="00CA46F6">
      <w:r>
        <w:t>Each task in the DAG corresponds to a specific part of the ETL workflow:</w:t>
      </w:r>
    </w:p>
    <w:p w:rsidR="00CA46F6" w:rsidRDefault="00CA46F6" w:rsidP="00CA46F6"/>
    <w:p w:rsidR="00CA46F6" w:rsidRDefault="00CA46F6" w:rsidP="00CA46F6">
      <w:r>
        <w:t>Task 1 (Data Extraction): Calls data extraction function to extract data.</w:t>
      </w:r>
    </w:p>
    <w:p w:rsidR="00CA46F6" w:rsidRDefault="00CA46F6" w:rsidP="00CA46F6">
      <w:r>
        <w:t>Task 2-7 (Data Transformation): Each transformation task handles a different part of the data transformation pipeline (e.g., transforming patient data, diagnosis reports, etc.).</w:t>
      </w:r>
    </w:p>
    <w:p w:rsidR="00CA46F6" w:rsidRDefault="00CA46F6" w:rsidP="00CA46F6">
      <w:r>
        <w:t>Task 8 (Data Loading): The final task loads the transformed data into a database using data loading.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6. Task Dependencies:</w:t>
      </w:r>
    </w:p>
    <w:p w:rsidR="00CA46F6" w:rsidRDefault="00CA46F6" w:rsidP="00CA46F6">
      <w:r>
        <w:t>The line data_extraction_task &gt;&gt; data_transformation_one_task &gt;&gt; ... &gt;&gt; data_loading_task sets the order in which tasks will run.</w:t>
      </w:r>
    </w:p>
    <w:p w:rsidR="0022526B" w:rsidRDefault="00CA46F6" w:rsidP="00CA46F6">
      <w:r>
        <w:t>The extraction happens first, followed by each transformation step in sequence, and finally, the loading step runs last.</w:t>
      </w:r>
    </w:p>
    <w:p w:rsidR="00CA46F6" w:rsidRPr="00CA46F6" w:rsidRDefault="00CA46F6" w:rsidP="00CA46F6">
      <w:pPr>
        <w:rPr>
          <w:b/>
          <w:bCs/>
        </w:rPr>
      </w:pPr>
      <w:r w:rsidRPr="00CA46F6">
        <w:rPr>
          <w:b/>
          <w:bCs/>
        </w:rPr>
        <w:t>How to Run the Code:</w:t>
      </w:r>
    </w:p>
    <w:p w:rsidR="00CA46F6" w:rsidRDefault="00CA46F6" w:rsidP="00CA46F6">
      <w:r>
        <w:t>Install Apache Airflow: You need Airflow installed to run the DAG.</w:t>
      </w:r>
    </w:p>
    <w:p w:rsidR="00CA46F6" w:rsidRDefault="00CA46F6" w:rsidP="00CA46F6">
      <w:r w:rsidRPr="00CA46F6">
        <w:t>Place the Python Script in the DAG Folder: The Python script should be placed in the Airflow DAGs folder ($AIRFLOW_HOME/</w:t>
      </w:r>
      <w:proofErr w:type="spellStart"/>
      <w:r w:rsidRPr="00CA46F6">
        <w:t>dags</w:t>
      </w:r>
      <w:proofErr w:type="spellEnd"/>
      <w:r w:rsidRPr="00CA46F6">
        <w:t xml:space="preserve"> or your custom DAGs folder). This folder is where Airflow looks for DAGs.</w:t>
      </w:r>
    </w:p>
    <w:p w:rsidR="00CA46F6" w:rsidRDefault="00CA46F6" w:rsidP="00CA46F6">
      <w:r>
        <w:rPr>
          <w:rStyle w:val="Strong"/>
        </w:rPr>
        <w:t>Run the Airflow Scheduler</w:t>
      </w:r>
      <w:r>
        <w:t>: Start the Airflow scheduler to run tasks through bash terminal.</w:t>
      </w:r>
    </w:p>
    <w:p w:rsidR="00CA46F6" w:rsidRPr="0022526B" w:rsidRDefault="00CA46F6" w:rsidP="00CA46F6">
      <w:r>
        <w:rPr>
          <w:rStyle w:val="Strong"/>
        </w:rPr>
        <w:t>Run the Airflow Webserver</w:t>
      </w:r>
      <w:r>
        <w:t>: To access the Airflow UI and monitor the workflow, run the Airflow webserver. Also through bash terminal</w:t>
      </w:r>
    </w:p>
    <w:p w:rsidR="003F73A0" w:rsidRPr="00D90AFC" w:rsidRDefault="007D2438" w:rsidP="007D2438">
      <w:pPr>
        <w:pStyle w:val="Signature"/>
      </w:pPr>
      <w:r>
        <w:t>Omar Hossam Attia</w:t>
      </w:r>
    </w:p>
    <w:p w:rsidR="003F73A0" w:rsidRPr="00EB788C" w:rsidRDefault="007D2438" w:rsidP="007D2438">
      <w:pPr>
        <w:pStyle w:val="Title"/>
      </w:pPr>
      <w:r>
        <w:t>Analytics engineer</w:t>
      </w:r>
    </w:p>
    <w:p w:rsidR="0043117B" w:rsidRDefault="006F5536" w:rsidP="003F73A0"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FFBC1" wp14:editId="77F8E261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451F" id="Oval 11" o:spid="_x0000_s1026" type="#_x0000_t9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2C9024" wp14:editId="1A61903F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9B65" id="Oval 11" o:spid="_x0000_s1026" type="#_x0000_t9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w:t xml:space="preserve"> </w:t>
      </w:r>
      <w:r w:rsidR="003F73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31D4F4" wp14:editId="2BE774E3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E0A0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" fillcolor="#272727 [2749]" stroked="f" strokeweight="1pt"/>
            </w:pict>
          </mc:Fallback>
        </mc:AlternateContent>
      </w:r>
    </w:p>
    <w:sectPr w:rsidR="0043117B" w:rsidSect="004B6B3F">
      <w:headerReference w:type="default" r:id="rId17"/>
      <w:footerReference w:type="default" r:id="rId18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17F" w:rsidRDefault="0006317F" w:rsidP="00A73962">
      <w:pPr>
        <w:spacing w:before="0" w:after="0" w:line="240" w:lineRule="auto"/>
      </w:pPr>
      <w:r>
        <w:separator/>
      </w:r>
    </w:p>
  </w:endnote>
  <w:endnote w:type="continuationSeparator" w:id="0">
    <w:p w:rsidR="0006317F" w:rsidRDefault="0006317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3A" w:rsidRDefault="00EA611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D622AF" wp14:editId="0309DE7F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9DBC70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F708BA" wp14:editId="2CA95A45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0BD83A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rYbAIAAGMFAAAOAAAAZHJzL2Uyb0RvYy54bWysVNuO0zAQfUfiH6y8t0maNt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17F" w:rsidRDefault="0006317F" w:rsidP="00A73962">
      <w:pPr>
        <w:spacing w:before="0" w:after="0" w:line="240" w:lineRule="auto"/>
      </w:pPr>
      <w:r>
        <w:separator/>
      </w:r>
    </w:p>
  </w:footnote>
  <w:footnote w:type="continuationSeparator" w:id="0">
    <w:p w:rsidR="0006317F" w:rsidRDefault="0006317F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62" w:rsidRDefault="00EA611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F9911" wp14:editId="6B00902B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9C82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D220CC" wp14:editId="0FA7BB02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6910F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">
              <v:shape id="Rectangle 1" o:spid="_x0000_s1027" style="position:absolute;left:4220;top:-29;width:27924;height:5143;visibility:visible;mso-wrap-style:square;v-text-anchor:middle" coordsize="2792344,51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Z3sIA&#10;AADaAAAADwAAAGRycy9kb3ducmV2LnhtbERPTWvCQBC9F/wPywi9FN20B7HRVUQpSLGHJqXnMTsm&#10;abOzMTtq/PddQehpeLzPmS9716gzdaH2bOB5nIAiLrytuTTwlb+NpqCCIFtsPJOBKwVYLgYPc0yt&#10;v/AnnTMpVQzhkKKBSqRNtQ5FRQ7D2LfEkTv4zqFE2JXadniJ4a7RL0ky0Q5rjg0VtrSuqPjNTs7A&#10;0yT/3jeyW50+tsfsupOf1/fjxpjHYb+agRLq5V98d29tnA+3V25X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VnewgAAANoAAAAPAAAAAAAAAAAAAAAAAJgCAABkcnMvZG93&#10;bnJldi54bWxQSwUGAAAAAAQABAD1AAAAhwM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H3cIA&#10;AADaAAAADwAAAGRycy9kb3ducmV2LnhtbESPQWvCQBSE7wX/w/IEb3WjiA2pq6ggiOihqWKPj+xr&#10;sjT7NmRXjf/eFYQeh5n5hpktOluLK7XeOFYwGiYgiAunDZcKjt+b9xSED8gaa8ek4E4eFvPe2wwz&#10;7W78Rdc8lCJC2GeooAqhyaT0RUUW/dA1xNH7da3FEGVbSt3iLcJtLcdJMpUWDceFChtaV1T85Rer&#10;YLLJTweTrsI+tYXZJfnPx/nklBr0u+UniEBd+A+/2lutYAz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gfdwgAAANoAAAAPAAAAAAAAAAAAAAAAAJgCAABkcnMvZG93&#10;bnJldi54bWxQSwUGAAAAAAQABAD1AAAAhwM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52960C" wp14:editId="30BDF918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52960C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WN8QA&#10;AADbAAAADwAAAGRycy9kb3ducmV2LnhtbESPQWvCQBSE7wX/w/KE3upGxSLRVUSwtoWCxpDzI/tM&#10;gtm3YXdr4r/vFgo9DjPzDbPeDqYVd3K+saxgOklAEJdWN1wpyC+HlyUIH5A1tpZJwYM8bDejpzWm&#10;2vZ8pnsWKhEh7FNUUIfQpVL6siaDfmI74uhdrTMYonSV1A77CDetnCXJqzTYcFyosaN9TeUt+zYK&#10;Fqc+p+PXZ/HxKDNf7PLi5hZvSj2Ph90KRKAh/If/2u9awXwG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ljfEAAAA2wAAAA8AAAAAAAAAAAAAAAAAmAIAAGRycy9k&#10;b3ducmV2LnhtbFBLBQYAAAAABAAEAPUAAACJAwAAAAA=&#10;" adj="4584" filled="f" strokecolor="black [3213]" strokeweight=".25pt">
                <v:stroke opacity="6682f"/>
                <v:textbox>
                  <w:txbxContent>
                    <w:p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KAsQA&#10;AADbAAAADwAAAGRycy9kb3ducmV2LnhtbESP0WoCMRRE34X+Q7iCb5qoxZbVKFUQSlsfuvUDLpvb&#10;3a2bmzVJdfXrm4Lg4zAzZ5jFqrONOJEPtWMN45ECQVw4U3OpYf+1HT6DCBHZYOOYNFwowGr50Ftg&#10;ZtyZP+mUx1IkCIcMNVQxtpmUoajIYhi5ljh5385bjEn6UhqP5wS3jZwoNZMWa04LFba0qag45L9W&#10;wxu2x+uMnnbr93z98fM4VoXfKK0H/e5lDiJSF+/hW/vVaJhO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pSgL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SdsQA&#10;AADbAAAADwAAAGRycy9kb3ducmV2LnhtbESP0WoCMRRE3wv+Q7iFvtVEKyqrUVQolLY+uPoBl811&#10;d+3mZk1SXf36plDo4zAzZ5j5srONuJAPtWMNg74CQVw4U3Op4bB/fZ6CCBHZYOOYNNwowHLRe5hj&#10;ZtyVd3TJYykShEOGGqoY20zKUFRkMfRdS5y8o/MWY5K+lMbjNcFtI4dKjaXFmtNChS1tKiq+8m+r&#10;4R3b831Mk+36I19/nkYDVfiN0vrpsVvNQETq4n/4r/1mNLyM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A0nb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k4L8A&#10;AADbAAAADwAAAGRycy9kb3ducmV2LnhtbERPTYvCMBC9C/6HMII3TVXW1WoUVxD2tujqfWzGNtpM&#10;SpLV+u83B8Hj430v162txZ18MI4VjIYZCOLCacOlguPvbjADESKyxtoxKXhSgPWq21lirt2D93Q/&#10;xFKkEA45KqhibHIpQ1GRxTB0DXHiLs5bjAn6UmqPjxRuaznOsqm0aDg1VNjQtqLidvizCrT7vJ32&#10;8/NkOvYfP9ededrmyyjV77WbBYhIbXyLX+5vrWCSxqYv6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q+TgvwAAANsAAAAPAAAAAAAAAAAAAAAAAJgCAABkcnMvZG93bnJl&#10;di54bWxQSwUGAAAAAAQABAD1AAAAhAM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kEcQA&#10;AADbAAAADwAAAGRycy9kb3ducmV2LnhtbESPT2sCMRTE7wW/Q3hCbzWrBaurWZGWUj2VuiIeH5u3&#10;f9jNy5JEXb+9KRR6HGbmN8x6M5hOXMn5xrKC6SQBQVxY3XCl4Jh/vixA+ICssbNMCu7kYZONntaY&#10;anvjH7oeQiUihH2KCuoQ+lRKX9Rk0E9sTxy90jqDIUpXSe3wFuGmk7MkmUuDDceFGnt6r6loDxej&#10;IN+7/ald9NX24/Jl23xWFm/nb6Wex8N2BSLQEP7Df+2dVvC6hN8v8QfI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ZBHEAAAA2wAAAA8AAAAAAAAAAAAAAAAAmAIAAGRycy9k&#10;b3ducmV2LnhtbFBLBQYAAAAABAAEAPUAAACJAw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c5MQA&#10;AADbAAAADwAAAGRycy9kb3ducmV2LnhtbESP0WoCMRRE3wv9h3ALvmmiiC1bo6ggiLUPbvsBl811&#10;d3VzsyZRt/36RhD6OMzMGWY672wjruRD7VjDcKBAEBfO1Fxq+P5a999AhIhssHFMGn4owHz2/DTF&#10;zLgb7+max1IkCIcMNVQxtpmUoajIYhi4ljh5B+ctxiR9KY3HW4LbRo6UmkiLNaeFCltaVVSc8ovV&#10;sMX2/Duh18/lR77cHcdDVfiV0rr30i3eQUTq4n/40d4YDe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nOTEAAAA2wAAAA8AAAAAAAAAAAAAAAAAmAIAAGRycy9k&#10;b3ducmV2LnhtbFBLBQYAAAAABAAEAPUAAACJAw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ghsUA&#10;AADbAAAADwAAAGRycy9kb3ducmV2LnhtbESPT2vCQBTE70K/w/IKvemmVqzErCItpXoqTUQ8PrIv&#10;f0j2bdhdNf323ULB4zAzv2Gy7Wh6cSXnW8sKnmcJCOLS6pZrBcfiY7oC4QOyxt4yKfghD9vNwyTD&#10;VNsbf9M1D7WIEPYpKmhCGFIpfdmQQT+zA3H0KusMhihdLbXDW4SbXs6TZCkNthwXGhzoraGyyy9G&#10;QXFwh1O3Gurd++XTdsW8Kl/PX0o9PY67NYhAY7iH/9t7rWDxA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CCGxQAAANsAAAAPAAAAAAAAAAAAAAAAAJgCAABkcnMv&#10;ZG93bnJldi54bWxQSwUGAAAAAAQABAD1AAAAigM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38"/>
    <w:rsid w:val="0004058E"/>
    <w:rsid w:val="0005265C"/>
    <w:rsid w:val="0006317F"/>
    <w:rsid w:val="00064E34"/>
    <w:rsid w:val="00066146"/>
    <w:rsid w:val="00150F68"/>
    <w:rsid w:val="00177652"/>
    <w:rsid w:val="001A65A4"/>
    <w:rsid w:val="002152E0"/>
    <w:rsid w:val="0022526B"/>
    <w:rsid w:val="002345E8"/>
    <w:rsid w:val="00236E81"/>
    <w:rsid w:val="003219F9"/>
    <w:rsid w:val="00360CE9"/>
    <w:rsid w:val="003F73A0"/>
    <w:rsid w:val="004B6B3F"/>
    <w:rsid w:val="005834D8"/>
    <w:rsid w:val="005C0F38"/>
    <w:rsid w:val="005C2210"/>
    <w:rsid w:val="0061783A"/>
    <w:rsid w:val="0062123A"/>
    <w:rsid w:val="00621A41"/>
    <w:rsid w:val="00646E75"/>
    <w:rsid w:val="006577D3"/>
    <w:rsid w:val="006678EB"/>
    <w:rsid w:val="006B2FA2"/>
    <w:rsid w:val="006F5536"/>
    <w:rsid w:val="007330E9"/>
    <w:rsid w:val="007552A0"/>
    <w:rsid w:val="00785819"/>
    <w:rsid w:val="007D2438"/>
    <w:rsid w:val="008944C7"/>
    <w:rsid w:val="008F6F5E"/>
    <w:rsid w:val="0091088D"/>
    <w:rsid w:val="009D2F56"/>
    <w:rsid w:val="00A126B4"/>
    <w:rsid w:val="00A73962"/>
    <w:rsid w:val="00AA3E47"/>
    <w:rsid w:val="00AC29EE"/>
    <w:rsid w:val="00B3446F"/>
    <w:rsid w:val="00B65A30"/>
    <w:rsid w:val="00BA61AF"/>
    <w:rsid w:val="00C208AD"/>
    <w:rsid w:val="00CA46F6"/>
    <w:rsid w:val="00D364A5"/>
    <w:rsid w:val="00D375C1"/>
    <w:rsid w:val="00D56C9E"/>
    <w:rsid w:val="00D90AFC"/>
    <w:rsid w:val="00E15164"/>
    <w:rsid w:val="00E37B36"/>
    <w:rsid w:val="00E55D74"/>
    <w:rsid w:val="00EA6114"/>
    <w:rsid w:val="00EB2F7C"/>
    <w:rsid w:val="00EB788C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6B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38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38"/>
    <w:rPr>
      <w:rFonts w:asciiTheme="majorHAnsi" w:eastAsiaTheme="majorEastAsia" w:hAnsiTheme="majorHAnsi" w:cstheme="majorBidi"/>
      <w:i/>
      <w:iCs/>
      <w:color w:val="1481AB" w:themeColor="accent1" w:themeShade="BF"/>
      <w:kern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6B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styleId="Hyperlink">
    <w:name w:val="Hyperlink"/>
    <w:basedOn w:val="DefaultParagraphFont"/>
    <w:uiPriority w:val="99"/>
    <w:unhideWhenUsed/>
    <w:rsid w:val="0022526B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OmarAttia95/FHIR_ETL_Project/blob/main/airflow_dag_workflow.p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2024-11-17T00:09:00Z</dcterms:created>
  <dcterms:modified xsi:type="dcterms:W3CDTF">2024-11-17T01:03:00Z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